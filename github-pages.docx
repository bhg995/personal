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6DBB" w14:textId="4E1C1AD4" w:rsidR="006A5CE8" w:rsidRPr="003C7002" w:rsidRDefault="006A5CE8" w:rsidP="003C7002"/>
    <w:sectPr w:rsidR="006A5CE8" w:rsidRPr="003C7002" w:rsidSect="00684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36F25" w14:textId="77777777" w:rsidR="006844B9" w:rsidRDefault="006844B9" w:rsidP="00850205">
      <w:r>
        <w:separator/>
      </w:r>
    </w:p>
  </w:endnote>
  <w:endnote w:type="continuationSeparator" w:id="0">
    <w:p w14:paraId="772421CF" w14:textId="77777777" w:rsidR="006844B9" w:rsidRDefault="006844B9" w:rsidP="00850205">
      <w:r>
        <w:continuationSeparator/>
      </w:r>
    </w:p>
  </w:endnote>
  <w:endnote w:type="continuationNotice" w:id="1">
    <w:p w14:paraId="58372AE3" w14:textId="77777777" w:rsidR="006844B9" w:rsidRDefault="00684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DEA71" w14:textId="77777777" w:rsidR="00646904" w:rsidRDefault="0064690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AAE38" w14:textId="77777777" w:rsidR="00646904" w:rsidRDefault="00646904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683B3" w14:textId="77777777" w:rsidR="00646904" w:rsidRDefault="0064690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59EB3" w14:textId="77777777" w:rsidR="006844B9" w:rsidRDefault="006844B9" w:rsidP="00850205">
      <w:r>
        <w:separator/>
      </w:r>
    </w:p>
  </w:footnote>
  <w:footnote w:type="continuationSeparator" w:id="0">
    <w:p w14:paraId="36DD71A7" w14:textId="77777777" w:rsidR="006844B9" w:rsidRDefault="006844B9" w:rsidP="00850205">
      <w:r>
        <w:continuationSeparator/>
      </w:r>
    </w:p>
  </w:footnote>
  <w:footnote w:type="continuationNotice" w:id="1">
    <w:p w14:paraId="72E10EC3" w14:textId="77777777" w:rsidR="006844B9" w:rsidRDefault="006844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0A4B3" w14:textId="77777777" w:rsidR="00646904" w:rsidRDefault="0064690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AFD" w14:textId="39ABFA76" w:rsidR="00700F1C" w:rsidRPr="002E7EDD" w:rsidRDefault="00426281" w:rsidP="00F45770">
    <w:pPr>
      <w:tabs>
        <w:tab w:val="left" w:pos="5216"/>
        <w:tab w:val="left" w:pos="9129"/>
      </w:tabs>
    </w:pPr>
    <w:proofErr w:type="spellStart"/>
    <w:r>
      <w:rPr>
        <w:rStyle w:val="Syttkentt"/>
      </w:rPr>
      <w:t>Liiban</w:t>
    </w:r>
    <w:proofErr w:type="spellEnd"/>
    <w:r>
      <w:rPr>
        <w:rStyle w:val="Syttkentt"/>
      </w:rPr>
      <w:t xml:space="preserve"> Ali</w:t>
    </w:r>
    <w:r w:rsidR="00700F1C" w:rsidRPr="00084382">
      <w:tab/>
    </w:r>
    <w:r w:rsidR="003C7002">
      <w:rPr>
        <w:rStyle w:val="Bold"/>
      </w:rPr>
      <w:t>Curriculum Vitae</w:t>
    </w:r>
    <w:r w:rsidR="00700F1C" w:rsidRPr="002E7EDD">
      <w:rPr>
        <w:b/>
        <w:bCs/>
      </w:rPr>
      <w:tab/>
    </w:r>
  </w:p>
  <w:p w14:paraId="68CC9B2F" w14:textId="74DBDBD6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646904">
      <w:rPr>
        <w:noProof/>
      </w:rPr>
      <w:t>21.3.2025</w:t>
    </w:r>
    <w:r w:rsidR="000F29E4">
      <w:rPr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5972D" w14:textId="77777777" w:rsidR="00646904" w:rsidRDefault="00646904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47333328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600189788">
    <w:abstractNumId w:val="3"/>
  </w:num>
  <w:num w:numId="2" w16cid:durableId="1332370032">
    <w:abstractNumId w:val="4"/>
  </w:num>
  <w:num w:numId="3" w16cid:durableId="456333959">
    <w:abstractNumId w:val="1"/>
  </w:num>
  <w:num w:numId="4" w16cid:durableId="1099712455">
    <w:abstractNumId w:val="0"/>
  </w:num>
  <w:num w:numId="5" w16cid:durableId="1633558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81"/>
    <w:rsid w:val="00021437"/>
    <w:rsid w:val="000219AC"/>
    <w:rsid w:val="00021EEF"/>
    <w:rsid w:val="00026E65"/>
    <w:rsid w:val="00037867"/>
    <w:rsid w:val="0004072B"/>
    <w:rsid w:val="0004300F"/>
    <w:rsid w:val="00044ED4"/>
    <w:rsid w:val="000518FD"/>
    <w:rsid w:val="0005230A"/>
    <w:rsid w:val="00052AAF"/>
    <w:rsid w:val="000625A7"/>
    <w:rsid w:val="0006583A"/>
    <w:rsid w:val="000704E2"/>
    <w:rsid w:val="00074480"/>
    <w:rsid w:val="0007699C"/>
    <w:rsid w:val="00084382"/>
    <w:rsid w:val="000939ED"/>
    <w:rsid w:val="000A165F"/>
    <w:rsid w:val="000A3990"/>
    <w:rsid w:val="000A3B07"/>
    <w:rsid w:val="000A759E"/>
    <w:rsid w:val="000B0BF1"/>
    <w:rsid w:val="000B5AC0"/>
    <w:rsid w:val="000B6A75"/>
    <w:rsid w:val="000C1744"/>
    <w:rsid w:val="000C2E03"/>
    <w:rsid w:val="000C34CF"/>
    <w:rsid w:val="000C5FD1"/>
    <w:rsid w:val="000D186A"/>
    <w:rsid w:val="000D7599"/>
    <w:rsid w:val="000E1EBC"/>
    <w:rsid w:val="000E7180"/>
    <w:rsid w:val="000F29E4"/>
    <w:rsid w:val="000F700A"/>
    <w:rsid w:val="001018DD"/>
    <w:rsid w:val="001043CA"/>
    <w:rsid w:val="001048F2"/>
    <w:rsid w:val="00104F40"/>
    <w:rsid w:val="001062EF"/>
    <w:rsid w:val="001135BE"/>
    <w:rsid w:val="00116F19"/>
    <w:rsid w:val="00117A0C"/>
    <w:rsid w:val="00120BB5"/>
    <w:rsid w:val="0012107A"/>
    <w:rsid w:val="00122275"/>
    <w:rsid w:val="00131B8D"/>
    <w:rsid w:val="001409D3"/>
    <w:rsid w:val="00144FED"/>
    <w:rsid w:val="00151A4B"/>
    <w:rsid w:val="00157B42"/>
    <w:rsid w:val="00157FB7"/>
    <w:rsid w:val="00183597"/>
    <w:rsid w:val="001855A5"/>
    <w:rsid w:val="00185B3E"/>
    <w:rsid w:val="00191CA9"/>
    <w:rsid w:val="001942DB"/>
    <w:rsid w:val="00195140"/>
    <w:rsid w:val="001A1302"/>
    <w:rsid w:val="001A474D"/>
    <w:rsid w:val="001A69CA"/>
    <w:rsid w:val="001B0334"/>
    <w:rsid w:val="001B21F2"/>
    <w:rsid w:val="001B560A"/>
    <w:rsid w:val="001D4C44"/>
    <w:rsid w:val="001D54CB"/>
    <w:rsid w:val="001E1228"/>
    <w:rsid w:val="001E2737"/>
    <w:rsid w:val="001E2984"/>
    <w:rsid w:val="001E339B"/>
    <w:rsid w:val="001F42A7"/>
    <w:rsid w:val="001F5667"/>
    <w:rsid w:val="00200E89"/>
    <w:rsid w:val="00203451"/>
    <w:rsid w:val="00203DE8"/>
    <w:rsid w:val="00211024"/>
    <w:rsid w:val="00212C6F"/>
    <w:rsid w:val="00220750"/>
    <w:rsid w:val="0022204A"/>
    <w:rsid w:val="002257C1"/>
    <w:rsid w:val="002264DB"/>
    <w:rsid w:val="00227046"/>
    <w:rsid w:val="00227F7B"/>
    <w:rsid w:val="002318A2"/>
    <w:rsid w:val="00232F32"/>
    <w:rsid w:val="002344D8"/>
    <w:rsid w:val="00235EFB"/>
    <w:rsid w:val="002403E9"/>
    <w:rsid w:val="00241A7D"/>
    <w:rsid w:val="00245C20"/>
    <w:rsid w:val="00247773"/>
    <w:rsid w:val="00253F62"/>
    <w:rsid w:val="00254095"/>
    <w:rsid w:val="00254265"/>
    <w:rsid w:val="00261DE9"/>
    <w:rsid w:val="0026240E"/>
    <w:rsid w:val="00262604"/>
    <w:rsid w:val="00262D65"/>
    <w:rsid w:val="00276853"/>
    <w:rsid w:val="002812FD"/>
    <w:rsid w:val="0028165B"/>
    <w:rsid w:val="002901B9"/>
    <w:rsid w:val="00293B0E"/>
    <w:rsid w:val="002A28F1"/>
    <w:rsid w:val="002A315A"/>
    <w:rsid w:val="002A76BE"/>
    <w:rsid w:val="002B454C"/>
    <w:rsid w:val="002C0C54"/>
    <w:rsid w:val="002C61FC"/>
    <w:rsid w:val="002C744E"/>
    <w:rsid w:val="002C769B"/>
    <w:rsid w:val="002D110A"/>
    <w:rsid w:val="002D53D3"/>
    <w:rsid w:val="002D5B5A"/>
    <w:rsid w:val="002D76E4"/>
    <w:rsid w:val="002E46A6"/>
    <w:rsid w:val="002E5BD9"/>
    <w:rsid w:val="002E7EDD"/>
    <w:rsid w:val="00300B16"/>
    <w:rsid w:val="00310B74"/>
    <w:rsid w:val="003129CC"/>
    <w:rsid w:val="00320F3E"/>
    <w:rsid w:val="00322667"/>
    <w:rsid w:val="00331889"/>
    <w:rsid w:val="00335373"/>
    <w:rsid w:val="00340C31"/>
    <w:rsid w:val="00362079"/>
    <w:rsid w:val="00363660"/>
    <w:rsid w:val="003646A5"/>
    <w:rsid w:val="00372E83"/>
    <w:rsid w:val="00376D1D"/>
    <w:rsid w:val="00395AC4"/>
    <w:rsid w:val="003A2FDC"/>
    <w:rsid w:val="003A38F4"/>
    <w:rsid w:val="003A624C"/>
    <w:rsid w:val="003C000B"/>
    <w:rsid w:val="003C06E0"/>
    <w:rsid w:val="003C1541"/>
    <w:rsid w:val="003C650A"/>
    <w:rsid w:val="003C7002"/>
    <w:rsid w:val="003D37E4"/>
    <w:rsid w:val="003D4525"/>
    <w:rsid w:val="003D67A8"/>
    <w:rsid w:val="003E4345"/>
    <w:rsid w:val="003E5618"/>
    <w:rsid w:val="003E5FA3"/>
    <w:rsid w:val="003F16A5"/>
    <w:rsid w:val="003F6815"/>
    <w:rsid w:val="003F68CB"/>
    <w:rsid w:val="004046B7"/>
    <w:rsid w:val="00404A78"/>
    <w:rsid w:val="0040790A"/>
    <w:rsid w:val="00415DD0"/>
    <w:rsid w:val="0042002C"/>
    <w:rsid w:val="004206AF"/>
    <w:rsid w:val="00426281"/>
    <w:rsid w:val="00431BC3"/>
    <w:rsid w:val="0043633D"/>
    <w:rsid w:val="00445558"/>
    <w:rsid w:val="00465AC6"/>
    <w:rsid w:val="00467A3F"/>
    <w:rsid w:val="00467CAC"/>
    <w:rsid w:val="004759E9"/>
    <w:rsid w:val="0047705C"/>
    <w:rsid w:val="0048784F"/>
    <w:rsid w:val="004919B5"/>
    <w:rsid w:val="00491A1C"/>
    <w:rsid w:val="004936DE"/>
    <w:rsid w:val="00493DD9"/>
    <w:rsid w:val="004A28DF"/>
    <w:rsid w:val="004A567F"/>
    <w:rsid w:val="004B3EBA"/>
    <w:rsid w:val="004C673E"/>
    <w:rsid w:val="004E3E11"/>
    <w:rsid w:val="004F1E84"/>
    <w:rsid w:val="004F2B92"/>
    <w:rsid w:val="004F6C82"/>
    <w:rsid w:val="005046DA"/>
    <w:rsid w:val="00504A88"/>
    <w:rsid w:val="00506D38"/>
    <w:rsid w:val="005104EE"/>
    <w:rsid w:val="0051469E"/>
    <w:rsid w:val="0052040C"/>
    <w:rsid w:val="00524267"/>
    <w:rsid w:val="0052596B"/>
    <w:rsid w:val="005269FE"/>
    <w:rsid w:val="00532B7B"/>
    <w:rsid w:val="00547F8F"/>
    <w:rsid w:val="00552EDC"/>
    <w:rsid w:val="00553238"/>
    <w:rsid w:val="005653E4"/>
    <w:rsid w:val="005705CD"/>
    <w:rsid w:val="00577F51"/>
    <w:rsid w:val="00583896"/>
    <w:rsid w:val="00584932"/>
    <w:rsid w:val="00584A55"/>
    <w:rsid w:val="005A2179"/>
    <w:rsid w:val="005A6C42"/>
    <w:rsid w:val="005B2C0D"/>
    <w:rsid w:val="005B3BC8"/>
    <w:rsid w:val="005C4C17"/>
    <w:rsid w:val="005D0A84"/>
    <w:rsid w:val="005E3104"/>
    <w:rsid w:val="005E3B8F"/>
    <w:rsid w:val="005F2983"/>
    <w:rsid w:val="005F59CC"/>
    <w:rsid w:val="005F7670"/>
    <w:rsid w:val="006061EE"/>
    <w:rsid w:val="0061038C"/>
    <w:rsid w:val="00611C05"/>
    <w:rsid w:val="0061560B"/>
    <w:rsid w:val="00634A39"/>
    <w:rsid w:val="00636079"/>
    <w:rsid w:val="0064145F"/>
    <w:rsid w:val="00643741"/>
    <w:rsid w:val="00644602"/>
    <w:rsid w:val="0064593B"/>
    <w:rsid w:val="00646904"/>
    <w:rsid w:val="006525ED"/>
    <w:rsid w:val="0066088B"/>
    <w:rsid w:val="00665F66"/>
    <w:rsid w:val="00670423"/>
    <w:rsid w:val="00670E03"/>
    <w:rsid w:val="00677C96"/>
    <w:rsid w:val="006844B9"/>
    <w:rsid w:val="006A0B59"/>
    <w:rsid w:val="006A5CE8"/>
    <w:rsid w:val="006A63D3"/>
    <w:rsid w:val="006B1C60"/>
    <w:rsid w:val="006C4A40"/>
    <w:rsid w:val="006C64D6"/>
    <w:rsid w:val="006C74D6"/>
    <w:rsid w:val="006C7E93"/>
    <w:rsid w:val="006D21A3"/>
    <w:rsid w:val="006D6AAE"/>
    <w:rsid w:val="006E2B75"/>
    <w:rsid w:val="006E32C7"/>
    <w:rsid w:val="006E7631"/>
    <w:rsid w:val="006F50A8"/>
    <w:rsid w:val="006F62E5"/>
    <w:rsid w:val="00700F1C"/>
    <w:rsid w:val="00706623"/>
    <w:rsid w:val="00710C48"/>
    <w:rsid w:val="00711F32"/>
    <w:rsid w:val="00712632"/>
    <w:rsid w:val="0071478E"/>
    <w:rsid w:val="007259C0"/>
    <w:rsid w:val="00726EED"/>
    <w:rsid w:val="00727CF4"/>
    <w:rsid w:val="00733BFA"/>
    <w:rsid w:val="007363DF"/>
    <w:rsid w:val="00737F51"/>
    <w:rsid w:val="007476AD"/>
    <w:rsid w:val="007665B5"/>
    <w:rsid w:val="007675CF"/>
    <w:rsid w:val="00773233"/>
    <w:rsid w:val="0077439C"/>
    <w:rsid w:val="007872E2"/>
    <w:rsid w:val="00787DDD"/>
    <w:rsid w:val="00792EC5"/>
    <w:rsid w:val="00795A24"/>
    <w:rsid w:val="00797BEB"/>
    <w:rsid w:val="007A1C21"/>
    <w:rsid w:val="007A2391"/>
    <w:rsid w:val="007B0697"/>
    <w:rsid w:val="007B41A7"/>
    <w:rsid w:val="007B6081"/>
    <w:rsid w:val="007B763B"/>
    <w:rsid w:val="007D34DD"/>
    <w:rsid w:val="007F4116"/>
    <w:rsid w:val="008069DC"/>
    <w:rsid w:val="0081301E"/>
    <w:rsid w:val="0081734D"/>
    <w:rsid w:val="00817936"/>
    <w:rsid w:val="0082330D"/>
    <w:rsid w:val="008270FB"/>
    <w:rsid w:val="008343DB"/>
    <w:rsid w:val="00836E95"/>
    <w:rsid w:val="00837696"/>
    <w:rsid w:val="0084401F"/>
    <w:rsid w:val="00850205"/>
    <w:rsid w:val="0085283B"/>
    <w:rsid w:val="00853A21"/>
    <w:rsid w:val="00853C54"/>
    <w:rsid w:val="00853D04"/>
    <w:rsid w:val="00856E38"/>
    <w:rsid w:val="00856F90"/>
    <w:rsid w:val="008628F0"/>
    <w:rsid w:val="00862CC8"/>
    <w:rsid w:val="008679FC"/>
    <w:rsid w:val="008744C3"/>
    <w:rsid w:val="00897988"/>
    <w:rsid w:val="008A3184"/>
    <w:rsid w:val="008A6D5B"/>
    <w:rsid w:val="008B2445"/>
    <w:rsid w:val="008C5B33"/>
    <w:rsid w:val="008D017B"/>
    <w:rsid w:val="008D253D"/>
    <w:rsid w:val="008D264C"/>
    <w:rsid w:val="008D2A31"/>
    <w:rsid w:val="008D2F93"/>
    <w:rsid w:val="008D3C0F"/>
    <w:rsid w:val="008E4640"/>
    <w:rsid w:val="008E6B6A"/>
    <w:rsid w:val="008F23E4"/>
    <w:rsid w:val="008F54C4"/>
    <w:rsid w:val="008F5569"/>
    <w:rsid w:val="00902674"/>
    <w:rsid w:val="0090388F"/>
    <w:rsid w:val="00904245"/>
    <w:rsid w:val="00912CB3"/>
    <w:rsid w:val="00913D88"/>
    <w:rsid w:val="009144F1"/>
    <w:rsid w:val="0092423F"/>
    <w:rsid w:val="009243E4"/>
    <w:rsid w:val="00945389"/>
    <w:rsid w:val="00946133"/>
    <w:rsid w:val="009467A9"/>
    <w:rsid w:val="00951A18"/>
    <w:rsid w:val="009557A4"/>
    <w:rsid w:val="009636E7"/>
    <w:rsid w:val="00964042"/>
    <w:rsid w:val="009653BC"/>
    <w:rsid w:val="00965AEE"/>
    <w:rsid w:val="00980FBE"/>
    <w:rsid w:val="00982007"/>
    <w:rsid w:val="00991F88"/>
    <w:rsid w:val="009A0658"/>
    <w:rsid w:val="009B5211"/>
    <w:rsid w:val="009D0520"/>
    <w:rsid w:val="009D70DB"/>
    <w:rsid w:val="009E167C"/>
    <w:rsid w:val="009E1E3C"/>
    <w:rsid w:val="009F3319"/>
    <w:rsid w:val="00A023FC"/>
    <w:rsid w:val="00A0411F"/>
    <w:rsid w:val="00A0478A"/>
    <w:rsid w:val="00A1016F"/>
    <w:rsid w:val="00A114EF"/>
    <w:rsid w:val="00A229D9"/>
    <w:rsid w:val="00A249B9"/>
    <w:rsid w:val="00A30931"/>
    <w:rsid w:val="00A42202"/>
    <w:rsid w:val="00A43119"/>
    <w:rsid w:val="00A473B4"/>
    <w:rsid w:val="00A51E0F"/>
    <w:rsid w:val="00A52E25"/>
    <w:rsid w:val="00A579B9"/>
    <w:rsid w:val="00A641E5"/>
    <w:rsid w:val="00A666AE"/>
    <w:rsid w:val="00A70025"/>
    <w:rsid w:val="00A70187"/>
    <w:rsid w:val="00A75EC9"/>
    <w:rsid w:val="00A82C55"/>
    <w:rsid w:val="00A83B94"/>
    <w:rsid w:val="00A8416F"/>
    <w:rsid w:val="00A85147"/>
    <w:rsid w:val="00A93759"/>
    <w:rsid w:val="00A948E6"/>
    <w:rsid w:val="00A979C2"/>
    <w:rsid w:val="00AA5A4C"/>
    <w:rsid w:val="00AB52B1"/>
    <w:rsid w:val="00AC1C01"/>
    <w:rsid w:val="00AC2C50"/>
    <w:rsid w:val="00AD6006"/>
    <w:rsid w:val="00B00EAE"/>
    <w:rsid w:val="00B067A7"/>
    <w:rsid w:val="00B139C4"/>
    <w:rsid w:val="00B1480B"/>
    <w:rsid w:val="00B23B10"/>
    <w:rsid w:val="00B313A5"/>
    <w:rsid w:val="00B315FD"/>
    <w:rsid w:val="00B37D33"/>
    <w:rsid w:val="00B43D58"/>
    <w:rsid w:val="00B567BB"/>
    <w:rsid w:val="00B61A76"/>
    <w:rsid w:val="00B70202"/>
    <w:rsid w:val="00B81AF4"/>
    <w:rsid w:val="00B82044"/>
    <w:rsid w:val="00B822EC"/>
    <w:rsid w:val="00B828D0"/>
    <w:rsid w:val="00B82D6E"/>
    <w:rsid w:val="00B859EA"/>
    <w:rsid w:val="00B879FB"/>
    <w:rsid w:val="00B912EB"/>
    <w:rsid w:val="00B94648"/>
    <w:rsid w:val="00B94D28"/>
    <w:rsid w:val="00B96219"/>
    <w:rsid w:val="00B9647A"/>
    <w:rsid w:val="00BA047F"/>
    <w:rsid w:val="00BA42AE"/>
    <w:rsid w:val="00BA4324"/>
    <w:rsid w:val="00BA4EB8"/>
    <w:rsid w:val="00BA7F14"/>
    <w:rsid w:val="00BB2832"/>
    <w:rsid w:val="00BB41AD"/>
    <w:rsid w:val="00BB5378"/>
    <w:rsid w:val="00BC28E6"/>
    <w:rsid w:val="00BC3165"/>
    <w:rsid w:val="00BC68BB"/>
    <w:rsid w:val="00BD29B7"/>
    <w:rsid w:val="00BE46CE"/>
    <w:rsid w:val="00BE4C4E"/>
    <w:rsid w:val="00BF206E"/>
    <w:rsid w:val="00C050B6"/>
    <w:rsid w:val="00C0596C"/>
    <w:rsid w:val="00C167FE"/>
    <w:rsid w:val="00C205B5"/>
    <w:rsid w:val="00C33DED"/>
    <w:rsid w:val="00C37C16"/>
    <w:rsid w:val="00C532CB"/>
    <w:rsid w:val="00C56219"/>
    <w:rsid w:val="00C57208"/>
    <w:rsid w:val="00C611D6"/>
    <w:rsid w:val="00C65B1D"/>
    <w:rsid w:val="00C83B7D"/>
    <w:rsid w:val="00C914C0"/>
    <w:rsid w:val="00C927AC"/>
    <w:rsid w:val="00CA18BB"/>
    <w:rsid w:val="00CA734A"/>
    <w:rsid w:val="00CB6B93"/>
    <w:rsid w:val="00CC120B"/>
    <w:rsid w:val="00CC31B0"/>
    <w:rsid w:val="00CC583D"/>
    <w:rsid w:val="00CD0947"/>
    <w:rsid w:val="00CD1B0C"/>
    <w:rsid w:val="00CD2E92"/>
    <w:rsid w:val="00CE21B8"/>
    <w:rsid w:val="00CE23D6"/>
    <w:rsid w:val="00CE61FB"/>
    <w:rsid w:val="00D0374B"/>
    <w:rsid w:val="00D04FC1"/>
    <w:rsid w:val="00D13225"/>
    <w:rsid w:val="00D277DA"/>
    <w:rsid w:val="00D35184"/>
    <w:rsid w:val="00D46B84"/>
    <w:rsid w:val="00D477FC"/>
    <w:rsid w:val="00D50435"/>
    <w:rsid w:val="00D51041"/>
    <w:rsid w:val="00D54DEE"/>
    <w:rsid w:val="00D63A05"/>
    <w:rsid w:val="00D654B5"/>
    <w:rsid w:val="00D66835"/>
    <w:rsid w:val="00D707D0"/>
    <w:rsid w:val="00D75712"/>
    <w:rsid w:val="00D77939"/>
    <w:rsid w:val="00D9194D"/>
    <w:rsid w:val="00DA2B54"/>
    <w:rsid w:val="00DB3C7E"/>
    <w:rsid w:val="00DB57D8"/>
    <w:rsid w:val="00DB5839"/>
    <w:rsid w:val="00DB7F66"/>
    <w:rsid w:val="00DC400E"/>
    <w:rsid w:val="00DD357B"/>
    <w:rsid w:val="00DD7B5A"/>
    <w:rsid w:val="00DE03BB"/>
    <w:rsid w:val="00DF4293"/>
    <w:rsid w:val="00E049B8"/>
    <w:rsid w:val="00E25D55"/>
    <w:rsid w:val="00E3089C"/>
    <w:rsid w:val="00E34A66"/>
    <w:rsid w:val="00E3569A"/>
    <w:rsid w:val="00E40929"/>
    <w:rsid w:val="00E45E9D"/>
    <w:rsid w:val="00E55456"/>
    <w:rsid w:val="00E56250"/>
    <w:rsid w:val="00E625C3"/>
    <w:rsid w:val="00E632F9"/>
    <w:rsid w:val="00E663D7"/>
    <w:rsid w:val="00E730EC"/>
    <w:rsid w:val="00E746B1"/>
    <w:rsid w:val="00E77196"/>
    <w:rsid w:val="00E86E65"/>
    <w:rsid w:val="00E87860"/>
    <w:rsid w:val="00E96C2B"/>
    <w:rsid w:val="00EA1B4F"/>
    <w:rsid w:val="00EA773A"/>
    <w:rsid w:val="00EB6026"/>
    <w:rsid w:val="00EC0F48"/>
    <w:rsid w:val="00EC2ABC"/>
    <w:rsid w:val="00EC6FE2"/>
    <w:rsid w:val="00EE0FA0"/>
    <w:rsid w:val="00EE4754"/>
    <w:rsid w:val="00EE496E"/>
    <w:rsid w:val="00EF1947"/>
    <w:rsid w:val="00EF62A8"/>
    <w:rsid w:val="00EF6CF3"/>
    <w:rsid w:val="00F0042C"/>
    <w:rsid w:val="00F1215D"/>
    <w:rsid w:val="00F17F84"/>
    <w:rsid w:val="00F220F9"/>
    <w:rsid w:val="00F36FB3"/>
    <w:rsid w:val="00F377FD"/>
    <w:rsid w:val="00F432B1"/>
    <w:rsid w:val="00F44FBC"/>
    <w:rsid w:val="00F45770"/>
    <w:rsid w:val="00F506DC"/>
    <w:rsid w:val="00F50C28"/>
    <w:rsid w:val="00F51529"/>
    <w:rsid w:val="00F53BB9"/>
    <w:rsid w:val="00F6569E"/>
    <w:rsid w:val="00F732A4"/>
    <w:rsid w:val="00F93525"/>
    <w:rsid w:val="00FB0E3A"/>
    <w:rsid w:val="00FB4CE0"/>
    <w:rsid w:val="00FB504B"/>
    <w:rsid w:val="00FB5FDD"/>
    <w:rsid w:val="00FB7F08"/>
    <w:rsid w:val="00FC27AB"/>
    <w:rsid w:val="00FE08EC"/>
    <w:rsid w:val="00FE262A"/>
    <w:rsid w:val="00FE4EB7"/>
    <w:rsid w:val="00FE5CDB"/>
    <w:rsid w:val="00FE6494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B1EA3"/>
  <w15:chartTrackingRefBased/>
  <w15:docId w15:val="{7FA43917-7976-4D46-816F-4F5A8E50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rsid w:val="00A023FC"/>
    <w:pPr>
      <w:spacing w:after="0" w:line="240" w:lineRule="auto"/>
    </w:pPr>
  </w:style>
  <w:style w:type="paragraph" w:styleId="Otsikko1">
    <w:name w:val="heading 1"/>
    <w:basedOn w:val="Perustyyli"/>
    <w:next w:val="Sisennystyyli"/>
    <w:link w:val="Otsikko1Char"/>
    <w:uiPriority w:val="3"/>
    <w:qFormat/>
    <w:rsid w:val="00DB3C7E"/>
    <w:pPr>
      <w:keepNext/>
      <w:keepLines/>
      <w:numPr>
        <w:numId w:val="5"/>
      </w:numPr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Perustyyli"/>
    <w:next w:val="Sisennystyyli"/>
    <w:link w:val="Otsikko2Char"/>
    <w:uiPriority w:val="4"/>
    <w:qFormat/>
    <w:rsid w:val="00BB2832"/>
    <w:pPr>
      <w:keepNext/>
      <w:keepLines/>
      <w:numPr>
        <w:ilvl w:val="1"/>
        <w:numId w:val="5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qFormat/>
    <w:rsid w:val="00E96C2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qFormat/>
    <w:rsid w:val="00E96C2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qFormat/>
    <w:rsid w:val="00E96C2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qFormat/>
    <w:rsid w:val="00E96C2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qFormat/>
    <w:rsid w:val="00E96C2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qFormat/>
    <w:rsid w:val="00E96C2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DB3C7E"/>
    <w:rPr>
      <w:rFonts w:eastAsiaTheme="majorEastAsia" w:cstheme="majorBidi"/>
      <w:b/>
      <w:noProof/>
      <w:szCs w:val="32"/>
      <w:lang w:eastAsia="fi-FI"/>
    </w:rPr>
  </w:style>
  <w:style w:type="character" w:customStyle="1" w:styleId="Otsikko2Char">
    <w:name w:val="Otsikko 2 Char"/>
    <w:basedOn w:val="Kappaleenoletusfontti"/>
    <w:link w:val="Otsikko2"/>
    <w:uiPriority w:val="4"/>
    <w:rsid w:val="00BB2832"/>
    <w:rPr>
      <w:rFonts w:eastAsiaTheme="majorEastAsia" w:cstheme="majorBidi"/>
      <w:b/>
      <w:noProof/>
      <w:szCs w:val="26"/>
      <w:lang w:eastAsia="fi-FI"/>
    </w:rPr>
  </w:style>
  <w:style w:type="paragraph" w:styleId="Luettelokappale">
    <w:name w:val="List Paragraph"/>
    <w:basedOn w:val="Normaali"/>
    <w:uiPriority w:val="6"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rsid w:val="00F45770"/>
    <w:pPr>
      <w:ind w:left="2608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rsid w:val="006A5CE8"/>
    <w:pPr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unhideWhenUsed/>
    <w:rsid w:val="00A023FC"/>
    <w:rPr>
      <w:color w:val="0563C1" w:themeColor="hyperlink"/>
      <w:u w:val="single"/>
    </w:rPr>
  </w:style>
  <w:style w:type="paragraph" w:customStyle="1" w:styleId="Perustyyli">
    <w:name w:val="Perustyyli"/>
    <w:basedOn w:val="Normaali"/>
    <w:link w:val="PerustyyliChar"/>
    <w:uiPriority w:val="6"/>
    <w:qFormat/>
    <w:rsid w:val="00A979C2"/>
    <w:rPr>
      <w:noProof/>
      <w:lang w:eastAsia="fi-FI"/>
    </w:rPr>
  </w:style>
  <w:style w:type="paragraph" w:customStyle="1" w:styleId="Sisennystyyli">
    <w:name w:val="Sisennystyyli"/>
    <w:basedOn w:val="Perustyyli"/>
    <w:link w:val="SisennystyyliChar"/>
    <w:uiPriority w:val="6"/>
    <w:qFormat/>
    <w:rsid w:val="00A82C55"/>
    <w:pPr>
      <w:spacing w:after="240"/>
      <w:ind w:left="2608"/>
    </w:pPr>
  </w:style>
  <w:style w:type="character" w:customStyle="1" w:styleId="PerustyyliChar">
    <w:name w:val="Perustyyli Char"/>
    <w:basedOn w:val="Kappaleenoletusfontti"/>
    <w:link w:val="Perustyyli"/>
    <w:uiPriority w:val="6"/>
    <w:rsid w:val="00A979C2"/>
    <w:rPr>
      <w:noProof/>
      <w:lang w:eastAsia="fi-FI"/>
    </w:rPr>
  </w:style>
  <w:style w:type="paragraph" w:customStyle="1" w:styleId="Riippuvatyyli">
    <w:name w:val="Riippuvatyyli"/>
    <w:basedOn w:val="Normaali"/>
    <w:link w:val="RiippuvatyyliChar"/>
    <w:uiPriority w:val="6"/>
    <w:qFormat/>
    <w:rsid w:val="002D5B5A"/>
    <w:pPr>
      <w:spacing w:after="240"/>
      <w:ind w:left="2608" w:hanging="2608"/>
    </w:pPr>
  </w:style>
  <w:style w:type="character" w:customStyle="1" w:styleId="SisennystyyliChar">
    <w:name w:val="Sisennystyyli Char"/>
    <w:basedOn w:val="PerustyyliChar"/>
    <w:link w:val="Sisennystyyli"/>
    <w:uiPriority w:val="6"/>
    <w:rsid w:val="00A82C55"/>
    <w:rPr>
      <w:noProof/>
      <w:lang w:eastAsia="fi-FI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96C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iippuvatyyliChar">
    <w:name w:val="Riippuvatyyli Char"/>
    <w:basedOn w:val="Kappaleenoletusfontti"/>
    <w:link w:val="Riippuvatyyli"/>
    <w:uiPriority w:val="6"/>
    <w:rsid w:val="002D5B5A"/>
  </w:style>
  <w:style w:type="character" w:customStyle="1" w:styleId="Otsikko5Char">
    <w:name w:val="Otsikko 5 Char"/>
    <w:basedOn w:val="Kappaleenoletusfontti"/>
    <w:link w:val="Otsikko5"/>
    <w:uiPriority w:val="9"/>
    <w:semiHidden/>
    <w:rsid w:val="00E96C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96C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96C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96C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96C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Vaaleataulukkoruudukko">
    <w:name w:val="Grid Table Light"/>
    <w:basedOn w:val="Normaalitaulukko"/>
    <w:uiPriority w:val="40"/>
    <w:rsid w:val="002542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tsikko10">
    <w:name w:val="Otsikko1"/>
    <w:basedOn w:val="Perustyyli"/>
    <w:next w:val="Sisennystyyli"/>
    <w:uiPriority w:val="6"/>
    <w:qFormat/>
    <w:rsid w:val="00F93525"/>
    <w:pPr>
      <w:spacing w:after="240"/>
    </w:pPr>
    <w:rPr>
      <w:b/>
      <w:bCs/>
    </w:rPr>
  </w:style>
  <w:style w:type="paragraph" w:styleId="Kuvaotsikkoluettelo">
    <w:name w:val="table of figures"/>
    <w:basedOn w:val="Normaali"/>
    <w:next w:val="Normaali"/>
    <w:uiPriority w:val="99"/>
    <w:unhideWhenUsed/>
    <w:rsid w:val="00AC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g995\Downloads\Harjoitusty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C:\Users\bhg995\Downloads\Harjoitustyo-template.dotx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Liibanin harjoitustyö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Liibanin harjoitustyö</dc:title>
  <dc:subject/>
  <dc:creator>Ali Liiban</dc:creator>
  <cp:keywords/>
  <dc:description/>
  <cp:lastModifiedBy>Ali Liiban</cp:lastModifiedBy>
  <cp:revision>2</cp:revision>
  <cp:lastPrinted>2023-10-29T21:36:00Z</cp:lastPrinted>
  <dcterms:created xsi:type="dcterms:W3CDTF">2025-03-21T13:54:00Z</dcterms:created>
  <dcterms:modified xsi:type="dcterms:W3CDTF">2025-03-21T13:54:00Z</dcterms:modified>
</cp:coreProperties>
</file>